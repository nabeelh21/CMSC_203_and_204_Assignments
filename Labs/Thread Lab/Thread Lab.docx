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264" w:rsidRPr="009E2264" w:rsidRDefault="009E2264" w:rsidP="009E2264">
      <w:pPr>
        <w:jc w:val="center"/>
        <w:rPr>
          <w:sz w:val="32"/>
        </w:rPr>
      </w:pPr>
      <w:r w:rsidRPr="009E2264">
        <w:rPr>
          <w:sz w:val="32"/>
        </w:rPr>
        <w:t>Thread Lab</w:t>
      </w:r>
    </w:p>
    <w:p w:rsidR="009E2264" w:rsidRPr="009E2264" w:rsidRDefault="009E2264" w:rsidP="009E2264">
      <w:pPr>
        <w:jc w:val="center"/>
        <w:rPr>
          <w:sz w:val="32"/>
        </w:rPr>
      </w:pPr>
      <w:r w:rsidRPr="009E2264">
        <w:rPr>
          <w:sz w:val="32"/>
        </w:rPr>
        <w:t>CS204</w:t>
      </w:r>
    </w:p>
    <w:p w:rsidR="009E2264" w:rsidRPr="009E2264" w:rsidRDefault="00DB6844" w:rsidP="009E2264">
      <w:pPr>
        <w:jc w:val="center"/>
        <w:rPr>
          <w:sz w:val="32"/>
        </w:rPr>
      </w:pPr>
      <w:proofErr w:type="spellStart"/>
      <w:r>
        <w:rPr>
          <w:sz w:val="32"/>
        </w:rPr>
        <w:t>Kartchner</w:t>
      </w:r>
      <w:proofErr w:type="spellEnd"/>
    </w:p>
    <w:p w:rsidR="009E2264" w:rsidRDefault="009E2264"/>
    <w:p w:rsidR="009E2264" w:rsidRDefault="009E2264"/>
    <w:p w:rsidR="009E2264" w:rsidRDefault="00DB6844">
      <w:r>
        <w:t>Look at the Rebound.java that is provided.  We want to build an application that can run two threads of this Rebound animation at different locations on the screen and different heights and widths simultaneously.</w:t>
      </w:r>
    </w:p>
    <w:p w:rsidR="00DB6844" w:rsidRDefault="00DB6844"/>
    <w:p w:rsidR="00DB6844" w:rsidRDefault="00DB6844">
      <w:r>
        <w:t xml:space="preserve">I have provided </w:t>
      </w:r>
      <w:proofErr w:type="spellStart"/>
      <w:r>
        <w:t>ReboundThreadJavaFX</w:t>
      </w:r>
      <w:proofErr w:type="spellEnd"/>
      <w:r>
        <w:t xml:space="preserve"> and </w:t>
      </w:r>
      <w:proofErr w:type="spellStart"/>
      <w:r>
        <w:t>ReboundRunnable</w:t>
      </w:r>
      <w:proofErr w:type="spellEnd"/>
      <w:r>
        <w:t xml:space="preserve">.  Determine what goes in the </w:t>
      </w:r>
      <w:proofErr w:type="gramStart"/>
      <w:r>
        <w:t>run(</w:t>
      </w:r>
      <w:proofErr w:type="gramEnd"/>
      <w:r>
        <w:t xml:space="preserve">) method of </w:t>
      </w:r>
      <w:proofErr w:type="spellStart"/>
      <w:r>
        <w:t>ReboundRunnable</w:t>
      </w:r>
      <w:proofErr w:type="spellEnd"/>
      <w:r>
        <w:t>.</w:t>
      </w:r>
    </w:p>
    <w:p w:rsidR="00DB6844" w:rsidRDefault="00DB6844"/>
    <w:p w:rsidR="00DB6844" w:rsidRDefault="00DB6844">
      <w:r>
        <w:t>The output should look like this:</w:t>
      </w:r>
    </w:p>
    <w:p w:rsidR="00DB6844" w:rsidRDefault="00DB6844"/>
    <w:p w:rsidR="00DB6844" w:rsidRDefault="00DB6844"/>
    <w:p w:rsidR="00DB6844" w:rsidRDefault="00DB6844"/>
    <w:p w:rsidR="009E2264" w:rsidRDefault="00DB6844">
      <w:r>
        <w:rPr>
          <w:noProof/>
        </w:rPr>
        <w:drawing>
          <wp:inline distT="0" distB="0" distL="0" distR="0">
            <wp:extent cx="54864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14750"/>
                    </a:xfrm>
                    <a:prstGeom prst="rect">
                      <a:avLst/>
                    </a:prstGeom>
                    <a:noFill/>
                    <a:ln>
                      <a:noFill/>
                    </a:ln>
                  </pic:spPr>
                </pic:pic>
              </a:graphicData>
            </a:graphic>
          </wp:inline>
        </w:drawing>
      </w:r>
      <w:bookmarkStart w:id="0" w:name="_GoBack"/>
      <w:bookmarkEnd w:id="0"/>
    </w:p>
    <w:sectPr w:rsidR="009E22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E3DF8"/>
    <w:multiLevelType w:val="hybridMultilevel"/>
    <w:tmpl w:val="AC220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64"/>
    <w:rsid w:val="002247D3"/>
    <w:rsid w:val="0095089B"/>
    <w:rsid w:val="009E2264"/>
    <w:rsid w:val="00A169E1"/>
    <w:rsid w:val="00A67D54"/>
    <w:rsid w:val="00D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4E88F"/>
  <w15:docId w15:val="{DE593AF2-F455-4F55-B1D5-9D432ED6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WISNIEW\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Normal11</Template>
  <TotalTime>0</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Wisniewski</dc:creator>
  <cp:keywords/>
  <dc:description/>
  <cp:lastModifiedBy>Jeannette Myers</cp:lastModifiedBy>
  <cp:revision>2</cp:revision>
  <dcterms:created xsi:type="dcterms:W3CDTF">2016-04-18T18:51:00Z</dcterms:created>
  <dcterms:modified xsi:type="dcterms:W3CDTF">2016-04-18T18:51:00Z</dcterms:modified>
</cp:coreProperties>
</file>